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CE2" w:rsidRPr="003560C0" w:rsidRDefault="003560C0" w:rsidP="00CB6CE2">
      <w:pPr>
        <w:ind w:firstLine="708"/>
        <w:jc w:val="center"/>
        <w:rPr>
          <w:b/>
          <w:sz w:val="28"/>
        </w:rPr>
      </w:pPr>
      <w:bookmarkStart w:id="0" w:name="_Hlk526544913"/>
      <w:r w:rsidRPr="003560C0">
        <w:rPr>
          <w:b/>
          <w:sz w:val="28"/>
        </w:rPr>
        <w:t>APOIO COMPLEMENTAR ÀS AULAS DE LINGUAGEM DE PROGRAMAÇÃO PARA ENGENHARIA ELÉTRICA</w:t>
      </w:r>
    </w:p>
    <w:p w:rsidR="00233BD0" w:rsidRPr="00CB6CE2" w:rsidRDefault="00CB6CE2" w:rsidP="00CB6CE2">
      <w:pPr>
        <w:spacing w:line="240" w:lineRule="auto"/>
        <w:jc w:val="center"/>
        <w:rPr>
          <w:sz w:val="20"/>
          <w:szCs w:val="20"/>
        </w:rPr>
      </w:pPr>
      <w:r w:rsidRPr="00CB6CE2">
        <w:rPr>
          <w:sz w:val="20"/>
          <w:szCs w:val="20"/>
        </w:rPr>
        <w:t>Lucas Coelho Ferreira</w:t>
      </w:r>
    </w:p>
    <w:p w:rsidR="00233BD0" w:rsidRPr="00CB6CE2" w:rsidRDefault="00CB6CE2" w:rsidP="00CB6CE2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Professor Orientador Márcio Guimaraens</w:t>
      </w:r>
    </w:p>
    <w:p w:rsidR="005829A6" w:rsidRDefault="00CB6CE2" w:rsidP="00CB6CE2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ACALPEE</w:t>
      </w:r>
      <w:r w:rsidRPr="00CB6CE2">
        <w:rPr>
          <w:sz w:val="20"/>
          <w:szCs w:val="20"/>
        </w:rPr>
        <w:t xml:space="preserve"> – TEEA0003</w:t>
      </w:r>
    </w:p>
    <w:p w:rsidR="00CF1EED" w:rsidRPr="00CB6CE2" w:rsidRDefault="00CF1EED" w:rsidP="00CB6CE2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Departamento de Engenharia Elétrica</w:t>
      </w:r>
    </w:p>
    <w:p w:rsidR="009870B9" w:rsidRDefault="009870B9" w:rsidP="00B85588">
      <w:pPr>
        <w:pStyle w:val="Ttulo1"/>
        <w:sectPr w:rsidR="009870B9" w:rsidSect="00CA6ED9">
          <w:headerReference w:type="default" r:id="rId8"/>
          <w:type w:val="continuous"/>
          <w:pgSz w:w="11906" w:h="16838"/>
          <w:pgMar w:top="1134" w:right="1134" w:bottom="1134" w:left="1134" w:header="708" w:footer="708" w:gutter="0"/>
          <w:cols w:sep="1" w:space="567"/>
          <w:docGrid w:linePitch="360"/>
        </w:sectPr>
      </w:pPr>
    </w:p>
    <w:p w:rsidR="00B85588" w:rsidRDefault="00B85588" w:rsidP="00A91A5A">
      <w:pPr>
        <w:pStyle w:val="Ttulo1"/>
        <w:jc w:val="both"/>
      </w:pPr>
      <w:r>
        <w:t>Descrição do Projet</w:t>
      </w:r>
      <w:bookmarkStart w:id="1" w:name="_GoBack"/>
      <w:bookmarkEnd w:id="1"/>
      <w:r>
        <w:t>o</w:t>
      </w:r>
    </w:p>
    <w:p w:rsidR="00FC68B9" w:rsidRDefault="00FC68B9" w:rsidP="00A91A5A">
      <w:pPr>
        <w:pStyle w:val="Normal2"/>
      </w:pPr>
      <w:r>
        <w:t xml:space="preserve">O projeto </w:t>
      </w:r>
      <w:r w:rsidR="00CA6ED9">
        <w:t xml:space="preserve">teve </w:t>
      </w:r>
      <w:r w:rsidR="002B1539">
        <w:t>dois</w:t>
      </w:r>
      <w:r w:rsidR="00CA6ED9">
        <w:t xml:space="preserve"> objetivos principais: </w:t>
      </w:r>
      <w:r w:rsidR="00CA6ED9" w:rsidRPr="00CF1EED">
        <w:t>o atendimento extraclasse para esclarecimento de dúvidas</w:t>
      </w:r>
      <w:r w:rsidR="002B1539">
        <w:t xml:space="preserve"> e </w:t>
      </w:r>
      <w:r w:rsidR="00EF2269">
        <w:t xml:space="preserve">a </w:t>
      </w:r>
      <w:r w:rsidR="00CA6ED9">
        <w:t xml:space="preserve">elaboração de </w:t>
      </w:r>
      <w:r w:rsidR="00EF2269">
        <w:t>Manual para o site de correção de automática Run.codes</w:t>
      </w:r>
      <w:r w:rsidR="002B1539">
        <w:t xml:space="preserve">, juntamente da </w:t>
      </w:r>
      <w:r w:rsidR="00EF2269">
        <w:t xml:space="preserve">resolução </w:t>
      </w:r>
      <w:r w:rsidR="002B1539">
        <w:t xml:space="preserve">de </w:t>
      </w:r>
      <w:r w:rsidR="00EF2269">
        <w:t>listas de exercícios e disponibilização</w:t>
      </w:r>
      <w:r w:rsidR="002B1539">
        <w:t xml:space="preserve"> na plataforma</w:t>
      </w:r>
      <w:r w:rsidR="00EF2269">
        <w:t xml:space="preserve"> Run.codes para utilização nos demais períodos pelos professores </w:t>
      </w:r>
      <w:r w:rsidR="00654BAB">
        <w:t>da instituição</w:t>
      </w:r>
      <w:r w:rsidR="00EF2269">
        <w:t>.</w:t>
      </w:r>
    </w:p>
    <w:p w:rsidR="00B85588" w:rsidRDefault="00B85588" w:rsidP="00A91A5A">
      <w:pPr>
        <w:pStyle w:val="Ttulo1"/>
        <w:jc w:val="both"/>
      </w:pPr>
      <w:r>
        <w:t>Atendimento aos alunos</w:t>
      </w:r>
    </w:p>
    <w:p w:rsidR="00EE594B" w:rsidRDefault="00CA6ED9" w:rsidP="00A91A5A">
      <w:pPr>
        <w:pStyle w:val="Normal2"/>
      </w:pPr>
      <w:r>
        <w:t xml:space="preserve">Como </w:t>
      </w:r>
      <w:r w:rsidR="00B85588">
        <w:t>monitor</w:t>
      </w:r>
      <w:r w:rsidR="003560C0">
        <w:t xml:space="preserve"> de LPEE</w:t>
      </w:r>
      <w:r w:rsidR="00EF2269">
        <w:t>,</w:t>
      </w:r>
      <w:r w:rsidR="00B85588">
        <w:t xml:space="preserve"> pude observar </w:t>
      </w:r>
      <w:r w:rsidR="00EF2269">
        <w:t>de pe</w:t>
      </w:r>
      <w:r w:rsidR="003F7007">
        <w:t>r</w:t>
      </w:r>
      <w:r w:rsidR="00EF2269">
        <w:t>to as maiores dificuldades dos alunos no aprendizado d</w:t>
      </w:r>
      <w:r w:rsidR="00E1056A">
        <w:t>e</w:t>
      </w:r>
      <w:r w:rsidR="00896B1D">
        <w:t xml:space="preserve"> linguagens de </w:t>
      </w:r>
      <w:r w:rsidR="00EF2269">
        <w:t>programação.</w:t>
      </w:r>
      <w:r w:rsidR="00EE594B">
        <w:t xml:space="preserve"> </w:t>
      </w:r>
      <w:r w:rsidR="003F7007">
        <w:t>Percebi qu</w:t>
      </w:r>
      <w:r w:rsidR="00654BAB">
        <w:t xml:space="preserve">e </w:t>
      </w:r>
      <w:r w:rsidR="003F7007">
        <w:t>a maior</w:t>
      </w:r>
      <w:r w:rsidR="00E1056A">
        <w:t>ia</w:t>
      </w:r>
      <w:r w:rsidR="003F7007">
        <w:t xml:space="preserve"> encontra problemas </w:t>
      </w:r>
      <w:r w:rsidR="00654BAB">
        <w:t xml:space="preserve">em </w:t>
      </w:r>
      <w:r w:rsidR="00077BD5">
        <w:t xml:space="preserve">Ponteiros e </w:t>
      </w:r>
      <w:r w:rsidR="00654BAB">
        <w:t xml:space="preserve">Linguagem </w:t>
      </w:r>
      <w:r w:rsidR="00077BD5">
        <w:t>O</w:t>
      </w:r>
      <w:r w:rsidR="00654BAB">
        <w:t xml:space="preserve">rientada a </w:t>
      </w:r>
      <w:r w:rsidR="00077BD5">
        <w:t>O</w:t>
      </w:r>
      <w:r w:rsidR="00654BAB">
        <w:t>bjetos.</w:t>
      </w:r>
    </w:p>
    <w:p w:rsidR="00F84E09" w:rsidRDefault="00F84E09" w:rsidP="00A91A5A">
      <w:pPr>
        <w:pStyle w:val="Normal2"/>
      </w:pPr>
      <w:r>
        <w:t>“</w:t>
      </w:r>
      <w:r w:rsidR="00896B1D" w:rsidRPr="00896B1D">
        <w:t>Achei a parte de ponteiros</w:t>
      </w:r>
      <w:r w:rsidR="00077BD5">
        <w:t xml:space="preserve"> </w:t>
      </w:r>
      <w:r w:rsidR="00077BD5" w:rsidRPr="00896B1D">
        <w:t>e suas aplicações</w:t>
      </w:r>
      <w:r w:rsidR="00896B1D" w:rsidRPr="00896B1D">
        <w:t xml:space="preserve"> a mais difícil (principalmente passagem por referência de matrizes)</w:t>
      </w:r>
      <w:r>
        <w:t>”</w:t>
      </w:r>
      <w:r w:rsidR="00896B1D" w:rsidRPr="00896B1D">
        <w:t xml:space="preserve">. </w:t>
      </w:r>
      <w:r w:rsidR="00896B1D">
        <w:t>–</w:t>
      </w:r>
      <w:r w:rsidR="00896B1D" w:rsidRPr="00896B1D">
        <w:t xml:space="preserve"> Dav</w:t>
      </w:r>
      <w:r>
        <w:t>i</w:t>
      </w:r>
      <w:r w:rsidRPr="00F84E09">
        <w:t xml:space="preserve"> Magal</w:t>
      </w:r>
      <w:r>
        <w:t>hã</w:t>
      </w:r>
      <w:r w:rsidRPr="00F84E09">
        <w:t>es</w:t>
      </w:r>
      <w:r>
        <w:t xml:space="preserve"> </w:t>
      </w:r>
    </w:p>
    <w:p w:rsidR="00F84E09" w:rsidRPr="00E1056A" w:rsidRDefault="00E1056A" w:rsidP="00A91A5A">
      <w:pPr>
        <w:pStyle w:val="Normal2"/>
      </w:pPr>
      <w:r w:rsidRPr="00E1056A">
        <w:t xml:space="preserve"> </w:t>
      </w:r>
      <w:r w:rsidR="00F84E09" w:rsidRPr="00E1056A">
        <w:t>“</w:t>
      </w:r>
      <w:r w:rsidR="00F84E09" w:rsidRPr="00E1056A">
        <w:t>Particularmente, trabalhar com herança e atributos no programa principal que podem ser modificados, ou seja, orientação a objetos com ponteiros.</w:t>
      </w:r>
      <w:r w:rsidR="00F84E09" w:rsidRPr="00E1056A">
        <w:t>”</w:t>
      </w:r>
      <w:r w:rsidR="00F84E09" w:rsidRPr="00E1056A">
        <w:t xml:space="preserve"> – Pedro Leite</w:t>
      </w:r>
    </w:p>
    <w:p w:rsidR="009870B9" w:rsidRDefault="00654BAB" w:rsidP="00A91A5A">
      <w:pPr>
        <w:pStyle w:val="Normal2"/>
      </w:pPr>
      <w:r w:rsidRPr="00E1056A">
        <w:t xml:space="preserve">O caso da </w:t>
      </w:r>
      <w:r w:rsidR="00077BD5">
        <w:t>L</w:t>
      </w:r>
      <w:r w:rsidRPr="00E1056A">
        <w:t xml:space="preserve">inguagem </w:t>
      </w:r>
      <w:r w:rsidR="00077BD5">
        <w:t>O</w:t>
      </w:r>
      <w:r w:rsidRPr="00E1056A">
        <w:t xml:space="preserve">rientada a </w:t>
      </w:r>
      <w:r w:rsidR="00077BD5">
        <w:t>O</w:t>
      </w:r>
      <w:r w:rsidRPr="00E1056A">
        <w:t xml:space="preserve">bjetos é curioso. A ideia por trás da orientação a objetos é muito mais intuitiva que a </w:t>
      </w:r>
      <w:r w:rsidR="00077BD5">
        <w:t>L</w:t>
      </w:r>
      <w:r w:rsidRPr="00E1056A">
        <w:t xml:space="preserve">inguagem </w:t>
      </w:r>
      <w:r w:rsidR="00077BD5">
        <w:t>E</w:t>
      </w:r>
      <w:r w:rsidRPr="00E1056A">
        <w:t>struturada, no entanto, há certa dificuldade nessa transição. Talvez seja a introdução de classes e o impacto que elas têm na estrutura d</w:t>
      </w:r>
      <w:r w:rsidR="00F84E09" w:rsidRPr="00E1056A">
        <w:t xml:space="preserve">o </w:t>
      </w:r>
      <w:r w:rsidRPr="00E1056A">
        <w:t>programa ou talvez seja</w:t>
      </w:r>
      <w:r w:rsidR="00F84E09" w:rsidRPr="00E1056A">
        <w:t xml:space="preserve">m os demais conceitos adjacentes como </w:t>
      </w:r>
      <w:r w:rsidRPr="00E1056A">
        <w:t>encapsulamento</w:t>
      </w:r>
      <w:r w:rsidR="00F84E09" w:rsidRPr="00E1056A">
        <w:t>, herança e polimorfismo</w:t>
      </w:r>
      <w:r w:rsidR="00545EBB" w:rsidRPr="00E1056A">
        <w:t xml:space="preserve"> que podem ser de difícil compreensão para os alunos</w:t>
      </w:r>
      <w:r w:rsidR="00F84E09" w:rsidRPr="00E1056A">
        <w:t>. Muitas vezes os exercícios feitos em sala ou em casa não demonstram verdadeiramente o objetivo de algu</w:t>
      </w:r>
      <w:r w:rsidR="00077BD5">
        <w:t>ns desses conceitos</w:t>
      </w:r>
      <w:r w:rsidR="00F84E09" w:rsidRPr="00E1056A">
        <w:t>.</w:t>
      </w:r>
    </w:p>
    <w:p w:rsidR="003560C0" w:rsidRDefault="00F84E09" w:rsidP="00A91A5A">
      <w:pPr>
        <w:pStyle w:val="Normal2"/>
      </w:pPr>
      <w:r w:rsidRPr="00E1056A">
        <w:t xml:space="preserve">Portanto, recomendo a avaliação através de trabalhos ou exercícios mais extensos </w:t>
      </w:r>
      <w:r w:rsidR="002B1539" w:rsidRPr="00E1056A">
        <w:t>em</w:t>
      </w:r>
      <w:r w:rsidRPr="00E1056A">
        <w:t xml:space="preserve"> que a aplicação desses conceitos </w:t>
      </w:r>
      <w:r w:rsidR="002B1539" w:rsidRPr="00E1056A">
        <w:t>tenha mais objetividade e sentido.</w:t>
      </w:r>
      <w:r w:rsidRPr="00E1056A">
        <w:t xml:space="preserve"> </w:t>
      </w:r>
      <w:r w:rsidR="00DE0201" w:rsidRPr="00E1056A">
        <w:t>Recomendo</w:t>
      </w:r>
      <w:r w:rsidR="002B1539" w:rsidRPr="00E1056A">
        <w:t xml:space="preserve"> também</w:t>
      </w:r>
      <w:r w:rsidR="00DE0201" w:rsidRPr="00E1056A">
        <w:t xml:space="preserve"> a </w:t>
      </w:r>
      <w:r w:rsidR="00DE0201" w:rsidRPr="00E1056A">
        <w:t>utilização de mais exemplos que permitam a visualização da lógica</w:t>
      </w:r>
      <w:r w:rsidR="002B1539" w:rsidRPr="00E1056A">
        <w:t xml:space="preserve"> d</w:t>
      </w:r>
      <w:r w:rsidR="003560C0">
        <w:t>e</w:t>
      </w:r>
      <w:r w:rsidR="002B1539" w:rsidRPr="00E1056A">
        <w:t xml:space="preserve"> orientação a objetos</w:t>
      </w:r>
      <w:r w:rsidR="003560C0">
        <w:t>.</w:t>
      </w:r>
    </w:p>
    <w:p w:rsidR="009870B9" w:rsidRPr="00E1056A" w:rsidRDefault="009870B9" w:rsidP="00A91A5A">
      <w:pPr>
        <w:pStyle w:val="Normal2"/>
      </w:pPr>
      <w:r w:rsidRPr="00E1056A">
        <w:t xml:space="preserve">Com relação a ponteiros, vejo que a dificuldade está na utilização de vetores de ponteiros ou ponteiros de ponteiros. Nesses casos varrer os endereços passa a ser um pouco mais complexo. Recomendo que </w:t>
      </w:r>
      <w:r w:rsidR="00077BD5">
        <w:t>ilustrações da</w:t>
      </w:r>
      <w:r w:rsidRPr="00E1056A">
        <w:t xml:space="preserve"> manipulação de memória com desenhos representativo</w:t>
      </w:r>
      <w:r>
        <w:t>s.</w:t>
      </w:r>
    </w:p>
    <w:p w:rsidR="009870B9" w:rsidRDefault="003560C0" w:rsidP="00A91A5A">
      <w:pPr>
        <w:pStyle w:val="Ttulo1"/>
        <w:jc w:val="both"/>
      </w:pPr>
      <w:r>
        <w:t xml:space="preserve">Site </w:t>
      </w:r>
      <w:r w:rsidR="009870B9">
        <w:t>Run.codes</w:t>
      </w:r>
    </w:p>
    <w:p w:rsidR="00E41C98" w:rsidRDefault="009870B9" w:rsidP="00A91A5A">
      <w:pPr>
        <w:pStyle w:val="Normal2"/>
      </w:pPr>
      <w:r w:rsidRPr="009870B9">
        <w:t xml:space="preserve">A plataforma online Run.codes é de autoria de dois alunos </w:t>
      </w:r>
      <w:r>
        <w:t xml:space="preserve">da </w:t>
      </w:r>
      <w:r w:rsidRPr="009870B9">
        <w:t>Universidade de São Paulo (USP),</w:t>
      </w:r>
      <w:r>
        <w:t xml:space="preserve"> </w:t>
      </w:r>
      <w:r w:rsidRPr="009870B9">
        <w:t xml:space="preserve">Felipe Duarte e Fábio Sikansi. Seu projeto é um sistema de submissão e correção automática de </w:t>
      </w:r>
      <w:r w:rsidR="00E41C98">
        <w:t>código-fonte</w:t>
      </w:r>
      <w:r w:rsidRPr="009870B9">
        <w:t>. No entanto, também prevê a análise de plági</w:t>
      </w:r>
      <w:r w:rsidR="00E41C98">
        <w:t>o de código-fonte ou arquivos “.PDF</w:t>
      </w:r>
      <w:r w:rsidRPr="009870B9">
        <w:t>”.</w:t>
      </w:r>
      <w:r w:rsidR="00E41C98">
        <w:t xml:space="preserve"> </w:t>
      </w:r>
      <w:r>
        <w:t xml:space="preserve">Portanto, as aplicações </w:t>
      </w:r>
      <w:r w:rsidR="00E41C98">
        <w:t xml:space="preserve">da plataforma para a instituições de ensino são inúmeras, desde correção de exercícios de programação até análise de plágio de </w:t>
      </w:r>
      <w:r w:rsidR="0095771E">
        <w:t>p</w:t>
      </w:r>
      <w:r w:rsidR="00E41C98">
        <w:t xml:space="preserve">rovas, </w:t>
      </w:r>
      <w:r w:rsidR="0095771E">
        <w:t>t</w:t>
      </w:r>
      <w:r w:rsidR="00E41C98">
        <w:t xml:space="preserve">rabalhos em grupo e monografias. </w:t>
      </w:r>
    </w:p>
    <w:p w:rsidR="00DD1893" w:rsidRDefault="00E41C98" w:rsidP="00A91A5A">
      <w:pPr>
        <w:pStyle w:val="Normal2"/>
      </w:pPr>
      <w:r>
        <w:t>Como forma de agilizar a curva de aprendizado de professores e outros profissionais,</w:t>
      </w:r>
      <w:r w:rsidR="0095771E">
        <w:t xml:space="preserve"> iniciei a construção de um manual</w:t>
      </w:r>
      <w:r w:rsidR="00A91A5A">
        <w:t xml:space="preserve"> em “.PDF”</w:t>
      </w:r>
      <w:r w:rsidR="0095771E">
        <w:t xml:space="preserve"> para utilização da plataforma</w:t>
      </w:r>
      <w:r w:rsidR="00A91A5A">
        <w:t>. Além disso, estou contribuindo para o manual em desenvolvimento pelos criadores em seu repositório do GitHub.</w:t>
      </w:r>
      <w:r w:rsidR="0095771E">
        <w:t xml:space="preserve"> O manual até o momento inclui os seguintes itens: Informações básicas sobre o sistema; </w:t>
      </w:r>
      <w:r w:rsidR="006A5980">
        <w:t>Guias da</w:t>
      </w:r>
      <w:r w:rsidR="0095771E">
        <w:t xml:space="preserve"> </w:t>
      </w:r>
      <w:r w:rsidR="006A5980">
        <w:t>plataforma, como cadastro, criar disciplinas, inserção de exercício, verificação de plágio.</w:t>
      </w:r>
    </w:p>
    <w:p w:rsidR="00DE0201" w:rsidRPr="00CD0DE4" w:rsidRDefault="006A5980" w:rsidP="00A91A5A">
      <w:pPr>
        <w:pStyle w:val="Normal2"/>
      </w:pPr>
      <w:r>
        <w:t>Planejo que até o fim do projeto de Monitoria o manual inclua também os itens: Observações a respeito de exercícios em cada uma das linguagens;</w:t>
      </w:r>
      <w:r w:rsidR="00077BD5">
        <w:t xml:space="preserve"> Guia para uso de Markdown na formatação de texto do site; D</w:t>
      </w:r>
      <w:r>
        <w:t xml:space="preserve">escrição do Back-End do Run.codes, ou seja, como o sistema funciona. Planejo também terminar a inserção de 42 exercícios </w:t>
      </w:r>
      <w:r w:rsidR="00077BD5">
        <w:t>de programação para uso futuro em avaliação de LPE</w:t>
      </w:r>
      <w:bookmarkEnd w:id="0"/>
      <w:r w:rsidR="00DD1893">
        <w:t>E.</w:t>
      </w:r>
    </w:p>
    <w:sectPr w:rsidR="00DE0201" w:rsidRPr="00CD0DE4" w:rsidSect="003560C0">
      <w:type w:val="continuous"/>
      <w:pgSz w:w="11906" w:h="16838"/>
      <w:pgMar w:top="1134" w:right="1134" w:bottom="1134" w:left="1134" w:header="708" w:footer="708" w:gutter="0"/>
      <w:cols w:num="2" w:sep="1"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164E" w:rsidRDefault="006E164E" w:rsidP="00EA0F4C">
      <w:pPr>
        <w:spacing w:after="0" w:line="240" w:lineRule="auto"/>
      </w:pPr>
      <w:r>
        <w:separator/>
      </w:r>
    </w:p>
  </w:endnote>
  <w:endnote w:type="continuationSeparator" w:id="0">
    <w:p w:rsidR="006E164E" w:rsidRDefault="006E164E" w:rsidP="00EA0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164E" w:rsidRDefault="006E164E" w:rsidP="00EA0F4C">
      <w:pPr>
        <w:spacing w:after="0" w:line="240" w:lineRule="auto"/>
      </w:pPr>
      <w:r>
        <w:separator/>
      </w:r>
    </w:p>
  </w:footnote>
  <w:footnote w:type="continuationSeparator" w:id="0">
    <w:p w:rsidR="006E164E" w:rsidRDefault="006E164E" w:rsidP="00EA0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0DD9" w:rsidRPr="009279AA" w:rsidRDefault="00481303" w:rsidP="00481303">
    <w:pPr>
      <w:pStyle w:val="Cabealho"/>
      <w:jc w:val="center"/>
    </w:pPr>
    <w:r>
      <w:t>UNIVERSIDADE FEDERAL FLUMINENSE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54AED"/>
    <w:multiLevelType w:val="multilevel"/>
    <w:tmpl w:val="ACB8B4C4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1D"/>
    <w:rsid w:val="00077BD5"/>
    <w:rsid w:val="000C0002"/>
    <w:rsid w:val="001C4130"/>
    <w:rsid w:val="00233BD0"/>
    <w:rsid w:val="002B1539"/>
    <w:rsid w:val="002F2023"/>
    <w:rsid w:val="00324902"/>
    <w:rsid w:val="003560C0"/>
    <w:rsid w:val="003924B2"/>
    <w:rsid w:val="003F7007"/>
    <w:rsid w:val="00481303"/>
    <w:rsid w:val="004F7C20"/>
    <w:rsid w:val="0051509E"/>
    <w:rsid w:val="00520A97"/>
    <w:rsid w:val="00545EBB"/>
    <w:rsid w:val="005630BD"/>
    <w:rsid w:val="005829A6"/>
    <w:rsid w:val="005F64D9"/>
    <w:rsid w:val="00611B63"/>
    <w:rsid w:val="00654BAB"/>
    <w:rsid w:val="006A5980"/>
    <w:rsid w:val="006E164E"/>
    <w:rsid w:val="0076301A"/>
    <w:rsid w:val="00896B1D"/>
    <w:rsid w:val="008B0DD9"/>
    <w:rsid w:val="008E711D"/>
    <w:rsid w:val="009279AA"/>
    <w:rsid w:val="0095771E"/>
    <w:rsid w:val="009870B9"/>
    <w:rsid w:val="00A91A5A"/>
    <w:rsid w:val="00B832D9"/>
    <w:rsid w:val="00B85588"/>
    <w:rsid w:val="00B94561"/>
    <w:rsid w:val="00CA6ED9"/>
    <w:rsid w:val="00CB6CE2"/>
    <w:rsid w:val="00CD0DE4"/>
    <w:rsid w:val="00CF1EED"/>
    <w:rsid w:val="00DD1893"/>
    <w:rsid w:val="00DE0201"/>
    <w:rsid w:val="00E1056A"/>
    <w:rsid w:val="00E41C98"/>
    <w:rsid w:val="00EA0F4C"/>
    <w:rsid w:val="00EE594B"/>
    <w:rsid w:val="00EF2269"/>
    <w:rsid w:val="00F84E09"/>
    <w:rsid w:val="00FC68B9"/>
    <w:rsid w:val="00FD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6FE07"/>
  <w15:chartTrackingRefBased/>
  <w15:docId w15:val="{0FBBC7BE-106E-4FF6-A71F-E7F4411A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3BD0"/>
    <w:pPr>
      <w:spacing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870B9"/>
    <w:pPr>
      <w:keepNext/>
      <w:keepLines/>
      <w:numPr>
        <w:numId w:val="1"/>
      </w:numPr>
      <w:spacing w:line="240" w:lineRule="auto"/>
      <w:outlineLvl w:val="0"/>
    </w:pPr>
    <w:rPr>
      <w:rFonts w:eastAsiaTheme="majorEastAsia" w:cstheme="majorBidi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B85588"/>
    <w:pPr>
      <w:keepNext/>
      <w:keepLines/>
      <w:numPr>
        <w:ilvl w:val="1"/>
        <w:numId w:val="1"/>
      </w:numPr>
      <w:spacing w:after="0" w:line="240" w:lineRule="auto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B85588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0F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0F4C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EA0F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0F4C"/>
    <w:rPr>
      <w:rFonts w:ascii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9870B9"/>
    <w:rPr>
      <w:rFonts w:ascii="Times New Roman" w:eastAsiaTheme="majorEastAsia" w:hAnsi="Times New Roman" w:cstheme="majorBidi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5588"/>
    <w:rPr>
      <w:rFonts w:ascii="Times New Roman" w:eastAsiaTheme="majorEastAsia" w:hAnsi="Times New Roman" w:cstheme="majorBidi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A0F4C"/>
    <w:pPr>
      <w:outlineLvl w:val="9"/>
    </w:pPr>
    <w:rPr>
      <w:rFonts w:asciiTheme="majorHAnsi" w:hAnsiTheme="majorHAnsi"/>
      <w:color w:val="2F5496" w:themeColor="accent1" w:themeShade="BF"/>
      <w:sz w:val="32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85588"/>
    <w:rPr>
      <w:rFonts w:ascii="Times New Roman" w:eastAsiaTheme="majorEastAsia" w:hAnsi="Times New Roman" w:cstheme="majorBidi"/>
      <w:sz w:val="24"/>
      <w:szCs w:val="24"/>
    </w:rPr>
  </w:style>
  <w:style w:type="paragraph" w:customStyle="1" w:styleId="Normal2">
    <w:name w:val="Normal2"/>
    <w:basedOn w:val="Normal"/>
    <w:autoRedefine/>
    <w:qFormat/>
    <w:rsid w:val="009870B9"/>
    <w:pPr>
      <w:spacing w:line="240" w:lineRule="auto"/>
      <w:jc w:val="both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s\Documents\Modelos%20Personalizados%20do%20Office\Padr&#227;o%20Relat&#243;rio%202%20colunas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58984-A85E-45E9-97A3-603018413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Padrão Relatório 2 colunas.dotx</Template>
  <TotalTime>575</TotalTime>
  <Pages>1</Pages>
  <Words>545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Ferreira</cp:lastModifiedBy>
  <cp:revision>5</cp:revision>
  <dcterms:created xsi:type="dcterms:W3CDTF">2018-10-05T16:17:00Z</dcterms:created>
  <dcterms:modified xsi:type="dcterms:W3CDTF">2018-10-06T02:29:00Z</dcterms:modified>
</cp:coreProperties>
</file>